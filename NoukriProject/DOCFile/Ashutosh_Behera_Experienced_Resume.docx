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71"/>
        <w:gridCol w:w="733"/>
        <w:gridCol w:w="6599"/>
      </w:tblGrid>
      <w:tr w:rsidR="001B2ABD" w14:paraId="50F58A53" w14:textId="77777777" w:rsidTr="0067549F">
        <w:trPr>
          <w:trHeight w:val="1769"/>
        </w:trPr>
        <w:tc>
          <w:tcPr>
            <w:tcW w:w="3671" w:type="dxa"/>
            <w:vAlign w:val="bottom"/>
          </w:tcPr>
          <w:p w14:paraId="1E571B6B" w14:textId="77777777" w:rsidR="002F3934" w:rsidRDefault="002F3934" w:rsidP="00BB21BB">
            <w:pPr>
              <w:rPr>
                <w:color w:val="000000" w:themeColor="text1"/>
              </w:rPr>
            </w:pPr>
          </w:p>
          <w:p w14:paraId="018E86EF" w14:textId="77777777" w:rsidR="002F3934" w:rsidRDefault="002F3934" w:rsidP="00BB21BB">
            <w:pPr>
              <w:rPr>
                <w:color w:val="000000" w:themeColor="text1"/>
              </w:rPr>
            </w:pPr>
          </w:p>
          <w:p w14:paraId="3ADE128C" w14:textId="77777777" w:rsidR="002F3934" w:rsidRDefault="002F3934" w:rsidP="002F3934">
            <w:pPr>
              <w:pStyle w:val="Heading3"/>
            </w:pPr>
            <w:r>
              <w:t>Profile</w:t>
            </w:r>
          </w:p>
          <w:p w14:paraId="747A5B8C" w14:textId="77777777" w:rsidR="002F3934" w:rsidRDefault="002F3934" w:rsidP="002F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Proficient in QA Process, Agile Methodology of SDLC/STLC, Automation Testing using Java Selenium with Cucumber and TestNG.</w:t>
            </w:r>
          </w:p>
          <w:p w14:paraId="4E36E82A" w14:textId="436D0E36" w:rsidR="002F3934" w:rsidRPr="002F3934" w:rsidRDefault="002F3934" w:rsidP="00BB21BB"/>
        </w:tc>
        <w:tc>
          <w:tcPr>
            <w:tcW w:w="733" w:type="dxa"/>
          </w:tcPr>
          <w:p w14:paraId="2B75633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99" w:type="dxa"/>
            <w:vAlign w:val="bottom"/>
          </w:tcPr>
          <w:p w14:paraId="6A2D665A" w14:textId="0F7C74F4" w:rsidR="00755F73" w:rsidRPr="00BE1F30" w:rsidRDefault="00BE1F30" w:rsidP="00755F73">
            <w:pPr>
              <w:pStyle w:val="Title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 xml:space="preserve"> </w:t>
            </w:r>
            <w:r w:rsidR="0021083F" w:rsidRPr="00BE1F30">
              <w:rPr>
                <w:b/>
                <w:bCs/>
                <w:sz w:val="56"/>
                <w:szCs w:val="56"/>
              </w:rPr>
              <w:t>A</w:t>
            </w:r>
            <w:r w:rsidR="00755F73" w:rsidRPr="00BE1F30">
              <w:rPr>
                <w:b/>
                <w:bCs/>
                <w:sz w:val="56"/>
                <w:szCs w:val="56"/>
              </w:rPr>
              <w:t>shutosh Behera</w:t>
            </w:r>
          </w:p>
          <w:p w14:paraId="03FD9465" w14:textId="77777777" w:rsidR="00755F73" w:rsidRPr="00755F73" w:rsidRDefault="00755F73" w:rsidP="00755F73"/>
          <w:p w14:paraId="6C6046DF" w14:textId="31FFF462" w:rsidR="000545AF" w:rsidRPr="00BE1F30" w:rsidRDefault="00BE1F30" w:rsidP="000C45E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BE1F30">
              <w:rPr>
                <w:sz w:val="28"/>
                <w:szCs w:val="28"/>
              </w:rPr>
              <w:t>QA Automation Engineer</w:t>
            </w:r>
          </w:p>
          <w:p w14:paraId="4041D0F5" w14:textId="77777777" w:rsidR="000545AF" w:rsidRDefault="000545AF" w:rsidP="000545AF"/>
          <w:p w14:paraId="1FD02EF1" w14:textId="77777777" w:rsidR="00755F73" w:rsidRDefault="00755F73" w:rsidP="00755F73"/>
          <w:p w14:paraId="2CEB10F0" w14:textId="716C6487" w:rsidR="000C45EA" w:rsidRPr="00755F73" w:rsidRDefault="000C45EA" w:rsidP="00755F73"/>
        </w:tc>
      </w:tr>
      <w:tr w:rsidR="001B2ABD" w14:paraId="4D287C34" w14:textId="77777777" w:rsidTr="00951200">
        <w:trPr>
          <w:trHeight w:val="11205"/>
        </w:trPr>
        <w:tc>
          <w:tcPr>
            <w:tcW w:w="3671" w:type="dxa"/>
          </w:tcPr>
          <w:sdt>
            <w:sdtPr>
              <w:id w:val="-1954003311"/>
              <w:placeholder>
                <w:docPart w:val="9A7B28DC36B447BF86D5CA808B38B5E3"/>
              </w:placeholder>
              <w:temporary/>
              <w:showingPlcHdr/>
              <w15:appearance w15:val="hidden"/>
            </w:sdtPr>
            <w:sdtEndPr/>
            <w:sdtContent>
              <w:p w14:paraId="3E0C4F9F" w14:textId="6661A619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254BF650" w14:textId="6479D6D6" w:rsidR="004D3011" w:rsidRDefault="001047FF" w:rsidP="004D3011">
            <w:sdt>
              <w:sdtPr>
                <w:id w:val="1111563247"/>
                <w:placeholder>
                  <w:docPart w:val="48DE0D676D5E4FD7897E3F4BAF32EB2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  <w:r w:rsidR="00BA0D30">
              <w:t xml:space="preserve">  </w:t>
            </w:r>
            <w:r w:rsidR="00F10436">
              <w:t>8249885075</w:t>
            </w:r>
          </w:p>
          <w:p w14:paraId="6E351654" w14:textId="77777777" w:rsidR="004D3011" w:rsidRPr="004D3011" w:rsidRDefault="004D3011" w:rsidP="004D3011"/>
          <w:p w14:paraId="05A6885C" w14:textId="3CC53D63" w:rsidR="004D3011" w:rsidRDefault="00F10436" w:rsidP="004D3011">
            <w:r>
              <w:t xml:space="preserve">LINKEDIN:  </w:t>
            </w:r>
            <w:hyperlink r:id="rId7" w:history="1">
              <w:r w:rsidRPr="004E4012">
                <w:rPr>
                  <w:rStyle w:val="Hyperlink"/>
                </w:rPr>
                <w:t>Click Here</w:t>
              </w:r>
            </w:hyperlink>
          </w:p>
          <w:p w14:paraId="3B56A920" w14:textId="77777777" w:rsidR="004D3011" w:rsidRDefault="004D3011" w:rsidP="004D3011"/>
          <w:p w14:paraId="06A30586" w14:textId="049E6CA9" w:rsidR="004D3011" w:rsidRDefault="001047FF" w:rsidP="004D3011">
            <w:sdt>
              <w:sdtPr>
                <w:id w:val="-240260293"/>
                <w:placeholder>
                  <w:docPart w:val="0D71AA7B273D410FBDD4812DF663343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EMAIL:</w:t>
                </w:r>
              </w:sdtContent>
            </w:sdt>
            <w:r w:rsidR="00F10436">
              <w:t xml:space="preserve"> iamashutoshbehera@gmail.com</w:t>
            </w:r>
          </w:p>
          <w:p w14:paraId="30D2AF03" w14:textId="77777777" w:rsidR="002F3934" w:rsidRDefault="002F3934" w:rsidP="004D3011"/>
          <w:p w14:paraId="273C9C73" w14:textId="77777777" w:rsidR="00BA0D30" w:rsidRDefault="00BA0D30" w:rsidP="004D3011"/>
          <w:p w14:paraId="1E335287" w14:textId="6EBBBDBC" w:rsidR="004D3011" w:rsidRPr="00CB0055" w:rsidRDefault="00F10436" w:rsidP="00CB0055">
            <w:pPr>
              <w:pStyle w:val="Heading3"/>
            </w:pPr>
            <w:r>
              <w:t>Skills</w:t>
            </w:r>
          </w:p>
          <w:p w14:paraId="31F1BA8B" w14:textId="15839E33" w:rsidR="004D3011" w:rsidRDefault="009E2372" w:rsidP="00186165">
            <w:pPr>
              <w:pStyle w:val="ListParagraph"/>
              <w:numPr>
                <w:ilvl w:val="0"/>
                <w:numId w:val="3"/>
              </w:numPr>
            </w:pPr>
            <w:r>
              <w:t>Manual Testing</w:t>
            </w:r>
          </w:p>
          <w:p w14:paraId="006A5283" w14:textId="78C27693" w:rsidR="009E2372" w:rsidRDefault="009E2372" w:rsidP="009E2372">
            <w:pPr>
              <w:pStyle w:val="ListParagraph"/>
              <w:numPr>
                <w:ilvl w:val="0"/>
                <w:numId w:val="3"/>
              </w:numPr>
            </w:pPr>
            <w:r>
              <w:t>Core Java</w:t>
            </w:r>
          </w:p>
          <w:p w14:paraId="3F3E1D4B" w14:textId="0932B115" w:rsidR="00F10436" w:rsidRDefault="00F10436" w:rsidP="00186165">
            <w:pPr>
              <w:pStyle w:val="ListParagraph"/>
              <w:numPr>
                <w:ilvl w:val="0"/>
                <w:numId w:val="3"/>
              </w:numPr>
            </w:pPr>
            <w:r>
              <w:t>Selenium</w:t>
            </w:r>
          </w:p>
          <w:p w14:paraId="5E58B596" w14:textId="6F13C5ED" w:rsidR="0067059C" w:rsidRDefault="0067059C" w:rsidP="00186165">
            <w:pPr>
              <w:pStyle w:val="ListParagraph"/>
              <w:numPr>
                <w:ilvl w:val="0"/>
                <w:numId w:val="3"/>
              </w:numPr>
            </w:pPr>
            <w:r>
              <w:t>API Testing</w:t>
            </w:r>
          </w:p>
          <w:p w14:paraId="4A622D0E" w14:textId="24292F0C" w:rsidR="004E4012" w:rsidRDefault="004E4012" w:rsidP="00186165">
            <w:pPr>
              <w:pStyle w:val="ListParagraph"/>
              <w:numPr>
                <w:ilvl w:val="0"/>
                <w:numId w:val="3"/>
              </w:numPr>
            </w:pPr>
            <w:r>
              <w:t>SQL (Data base)</w:t>
            </w:r>
          </w:p>
          <w:p w14:paraId="627A4C05" w14:textId="53457159" w:rsidR="004E4012" w:rsidRDefault="004E4012" w:rsidP="004E4012"/>
          <w:p w14:paraId="0421483E" w14:textId="65FF3605" w:rsidR="004E4012" w:rsidRPr="00CB0055" w:rsidRDefault="004E4012" w:rsidP="004E4012">
            <w:pPr>
              <w:pStyle w:val="Heading3"/>
            </w:pPr>
            <w:r>
              <w:t>tools</w:t>
            </w:r>
          </w:p>
          <w:p w14:paraId="40C3C7A9" w14:textId="377E9120" w:rsidR="004E4012" w:rsidRDefault="004E4012" w:rsidP="00186165">
            <w:pPr>
              <w:pStyle w:val="ListParagraph"/>
              <w:numPr>
                <w:ilvl w:val="0"/>
                <w:numId w:val="3"/>
              </w:numPr>
            </w:pPr>
            <w:r>
              <w:t>Jira</w:t>
            </w:r>
          </w:p>
          <w:p w14:paraId="42D9C0BD" w14:textId="2712992E" w:rsidR="004E4012" w:rsidRDefault="004E4012" w:rsidP="00186165">
            <w:pPr>
              <w:pStyle w:val="ListParagraph"/>
              <w:numPr>
                <w:ilvl w:val="0"/>
                <w:numId w:val="3"/>
              </w:numPr>
            </w:pPr>
            <w:r>
              <w:t>Azure</w:t>
            </w:r>
          </w:p>
          <w:p w14:paraId="6C2D4B00" w14:textId="2D594324" w:rsidR="00186165" w:rsidRDefault="00186165" w:rsidP="00186165">
            <w:pPr>
              <w:pStyle w:val="ListParagraph"/>
              <w:numPr>
                <w:ilvl w:val="0"/>
                <w:numId w:val="3"/>
              </w:numPr>
            </w:pPr>
            <w:r>
              <w:t>Postman (</w:t>
            </w:r>
            <w:r w:rsidRPr="000545AF">
              <w:rPr>
                <w:sz w:val="20"/>
                <w:szCs w:val="20"/>
              </w:rPr>
              <w:t>API Testing</w:t>
            </w:r>
            <w:r>
              <w:t>)</w:t>
            </w:r>
          </w:p>
          <w:p w14:paraId="6C0A56C9" w14:textId="42DD03AE" w:rsidR="000545AF" w:rsidRDefault="000545AF" w:rsidP="00186165">
            <w:pPr>
              <w:pStyle w:val="ListParagraph"/>
              <w:numPr>
                <w:ilvl w:val="0"/>
                <w:numId w:val="3"/>
              </w:numPr>
            </w:pPr>
            <w:r>
              <w:t xml:space="preserve">Brup tool </w:t>
            </w:r>
            <w:r w:rsidRPr="000545AF">
              <w:rPr>
                <w:sz w:val="20"/>
                <w:szCs w:val="20"/>
              </w:rPr>
              <w:t>(Security Testing</w:t>
            </w:r>
            <w:r>
              <w:t>)</w:t>
            </w:r>
          </w:p>
          <w:p w14:paraId="3549A962" w14:textId="44E85752" w:rsidR="00AB7320" w:rsidRDefault="00AB7320" w:rsidP="00186165">
            <w:pPr>
              <w:pStyle w:val="ListParagraph"/>
              <w:numPr>
                <w:ilvl w:val="0"/>
                <w:numId w:val="3"/>
              </w:numPr>
            </w:pPr>
            <w:r>
              <w:t xml:space="preserve">Browser stack </w:t>
            </w:r>
          </w:p>
          <w:p w14:paraId="3E9AF4FF" w14:textId="719D21D5" w:rsidR="008B0662" w:rsidRDefault="008B0662" w:rsidP="00186165">
            <w:pPr>
              <w:pStyle w:val="ListParagraph"/>
              <w:numPr>
                <w:ilvl w:val="0"/>
                <w:numId w:val="3"/>
              </w:numPr>
            </w:pPr>
            <w:r>
              <w:t>My SQL</w:t>
            </w:r>
          </w:p>
          <w:p w14:paraId="5D622AC7" w14:textId="2F50AF52" w:rsidR="0067549F" w:rsidRPr="0067549F" w:rsidRDefault="0067549F" w:rsidP="0067549F">
            <w:pPr>
              <w:pStyle w:val="Heading3"/>
            </w:pPr>
          </w:p>
          <w:p w14:paraId="6432900D" w14:textId="6525141A" w:rsidR="002F3934" w:rsidRDefault="002F3934" w:rsidP="002F3934">
            <w:pPr>
              <w:pStyle w:val="Heading3"/>
            </w:pPr>
            <w:r>
              <w:t>Education</w:t>
            </w:r>
          </w:p>
          <w:p w14:paraId="26C8E6C2" w14:textId="6122D9A8" w:rsidR="002F3934" w:rsidRDefault="002F3934" w:rsidP="002F3934">
            <w:pPr>
              <w:rPr>
                <w:b/>
                <w:bCs/>
              </w:rPr>
            </w:pPr>
            <w:r w:rsidRPr="002F3934">
              <w:rPr>
                <w:b/>
                <w:bCs/>
              </w:rPr>
              <w:t>B. Tech [From 2018 to 2021]</w:t>
            </w:r>
          </w:p>
          <w:p w14:paraId="6ABC8709" w14:textId="77777777" w:rsidR="002F3934" w:rsidRDefault="002F3934" w:rsidP="002F3934">
            <w:pPr>
              <w:rPr>
                <w:b/>
                <w:bCs/>
              </w:rPr>
            </w:pPr>
          </w:p>
          <w:p w14:paraId="7B1C89D1" w14:textId="5DAB4171" w:rsidR="002F3934" w:rsidRDefault="002F3934" w:rsidP="002F3934">
            <w:r>
              <w:t>Biju Pattanaik University of Technology,</w:t>
            </w:r>
          </w:p>
          <w:p w14:paraId="5DAA44E4" w14:textId="5D955616" w:rsidR="002F3934" w:rsidRDefault="002F3934" w:rsidP="002F3934">
            <w:r>
              <w:t>Bhubaneswar.</w:t>
            </w:r>
          </w:p>
          <w:p w14:paraId="39C559DF" w14:textId="54AB6240" w:rsidR="002F3934" w:rsidRPr="002F3934" w:rsidRDefault="009E2372" w:rsidP="002F3934">
            <w:r w:rsidRPr="009E2372">
              <w:rPr>
                <w:vertAlign w:val="subscript"/>
              </w:rPr>
              <w:softHyphen/>
            </w:r>
            <w:r w:rsidR="002D617D" w:rsidRPr="002D617D">
              <w:rPr>
                <w:sz w:val="28"/>
                <w:szCs w:val="28"/>
                <w:vertAlign w:val="subscript"/>
              </w:rPr>
              <w:t>B</w:t>
            </w:r>
            <w:r w:rsidR="002F3934">
              <w:t>. Tech in Electrical Engineering (EE).</w:t>
            </w:r>
          </w:p>
          <w:p w14:paraId="52B933AC" w14:textId="62F7DC45" w:rsidR="004D3011" w:rsidRPr="004D3011" w:rsidRDefault="004D3011" w:rsidP="004D3011"/>
        </w:tc>
        <w:tc>
          <w:tcPr>
            <w:tcW w:w="733" w:type="dxa"/>
          </w:tcPr>
          <w:p w14:paraId="26002D3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99" w:type="dxa"/>
          </w:tcPr>
          <w:p w14:paraId="789F26ED" w14:textId="0E611044" w:rsidR="00B54ED0" w:rsidRDefault="00B54ED0" w:rsidP="00B54ED0">
            <w:pPr>
              <w:pStyle w:val="Heading2"/>
            </w:pPr>
            <w:r>
              <w:t>Summary</w:t>
            </w:r>
          </w:p>
          <w:p w14:paraId="0EF015EF" w14:textId="245F4586" w:rsidR="000545AF" w:rsidRPr="000545AF" w:rsidRDefault="000545AF" w:rsidP="009A52D1">
            <w:pPr>
              <w:pStyle w:val="Heading4"/>
              <w:numPr>
                <w:ilvl w:val="0"/>
                <w:numId w:val="4"/>
              </w:numPr>
              <w:rPr>
                <w:b w:val="0"/>
                <w:bCs/>
                <w:szCs w:val="18"/>
              </w:rPr>
            </w:pPr>
            <w:r w:rsidRPr="000545AF">
              <w:rPr>
                <w:b w:val="0"/>
                <w:bCs/>
                <w:szCs w:val="18"/>
              </w:rPr>
              <w:t>2 years of total software testing experience, with knowledge of both automated and manual testing</w:t>
            </w:r>
            <w:r w:rsidR="00AB7320">
              <w:rPr>
                <w:b w:val="0"/>
                <w:bCs/>
                <w:szCs w:val="18"/>
              </w:rPr>
              <w:t>.</w:t>
            </w:r>
          </w:p>
          <w:p w14:paraId="0CA5499D" w14:textId="795AD43D" w:rsidR="00B54ED0" w:rsidRDefault="00B54ED0" w:rsidP="009A52D1">
            <w:pPr>
              <w:pStyle w:val="Heading4"/>
              <w:numPr>
                <w:ilvl w:val="0"/>
                <w:numId w:val="4"/>
              </w:numPr>
              <w:rPr>
                <w:b w:val="0"/>
                <w:bCs/>
                <w:szCs w:val="18"/>
              </w:rPr>
            </w:pPr>
            <w:r w:rsidRPr="000545AF">
              <w:rPr>
                <w:b w:val="0"/>
                <w:bCs/>
                <w:szCs w:val="18"/>
              </w:rPr>
              <w:t>Proficient in Selenium Web Driver, Appium Automation Reporting &amp; Framework (Cucumber and Maven)</w:t>
            </w:r>
            <w:r w:rsidR="00943F1A">
              <w:rPr>
                <w:b w:val="0"/>
                <w:bCs/>
                <w:szCs w:val="18"/>
              </w:rPr>
              <w:t xml:space="preserve"> with Browserstack</w:t>
            </w:r>
            <w:r w:rsidR="009A52D1">
              <w:rPr>
                <w:b w:val="0"/>
                <w:bCs/>
                <w:szCs w:val="18"/>
              </w:rPr>
              <w:t>.</w:t>
            </w:r>
          </w:p>
          <w:p w14:paraId="4928782F" w14:textId="77777777" w:rsidR="001047FF" w:rsidRDefault="000545AF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Experienced</w:t>
            </w:r>
            <w:r w:rsidRPr="000545AF">
              <w:rPr>
                <w:sz w:val="18"/>
                <w:szCs w:val="18"/>
              </w:rPr>
              <w:t xml:space="preserve"> </w:t>
            </w:r>
            <w:r w:rsidR="00F231AE">
              <w:rPr>
                <w:sz w:val="18"/>
                <w:szCs w:val="18"/>
              </w:rPr>
              <w:t>on</w:t>
            </w:r>
            <w:r w:rsidRPr="000545AF">
              <w:rPr>
                <w:sz w:val="18"/>
                <w:szCs w:val="18"/>
              </w:rPr>
              <w:t xml:space="preserve"> full software development life cycle (SDLC),</w:t>
            </w:r>
            <w:r w:rsidR="00F231AE">
              <w:rPr>
                <w:sz w:val="18"/>
                <w:szCs w:val="18"/>
              </w:rPr>
              <w:t xml:space="preserve"> </w:t>
            </w:r>
            <w:r w:rsidRPr="000545AF">
              <w:rPr>
                <w:sz w:val="18"/>
                <w:szCs w:val="18"/>
              </w:rPr>
              <w:t xml:space="preserve">software testing life cycle (STLC), and </w:t>
            </w:r>
          </w:p>
          <w:p w14:paraId="16F2EF12" w14:textId="4BBDBDD5" w:rsidR="000545AF" w:rsidRDefault="000545AF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545AF">
              <w:rPr>
                <w:sz w:val="18"/>
                <w:szCs w:val="18"/>
              </w:rPr>
              <w:t>bug life cycle</w:t>
            </w:r>
            <w:r w:rsidR="00092798">
              <w:rPr>
                <w:sz w:val="18"/>
                <w:szCs w:val="18"/>
              </w:rPr>
              <w:t>.</w:t>
            </w:r>
          </w:p>
          <w:p w14:paraId="083FC5DD" w14:textId="3A215EE4" w:rsidR="000545AF" w:rsidRDefault="0067059C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Skilled</w:t>
            </w:r>
            <w:r w:rsidR="00AB732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 w:rsidR="00AB7320">
              <w:rPr>
                <w:sz w:val="18"/>
                <w:szCs w:val="18"/>
              </w:rPr>
              <w:t>n</w:t>
            </w:r>
            <w:r w:rsidR="000545AF" w:rsidRPr="000545AF">
              <w:rPr>
                <w:sz w:val="18"/>
                <w:szCs w:val="18"/>
              </w:rPr>
              <w:t xml:space="preserve"> Functional, Integration,</w:t>
            </w:r>
            <w:r>
              <w:rPr>
                <w:sz w:val="18"/>
                <w:szCs w:val="18"/>
              </w:rPr>
              <w:t xml:space="preserve"> </w:t>
            </w:r>
            <w:r w:rsidR="000545AF" w:rsidRPr="000545AF">
              <w:rPr>
                <w:sz w:val="18"/>
                <w:szCs w:val="18"/>
              </w:rPr>
              <w:t xml:space="preserve">Regression </w:t>
            </w:r>
            <w:r>
              <w:rPr>
                <w:sz w:val="18"/>
                <w:szCs w:val="18"/>
              </w:rPr>
              <w:t xml:space="preserve">and Monkey </w:t>
            </w:r>
            <w:r w:rsidR="000545AF" w:rsidRPr="000545AF">
              <w:rPr>
                <w:sz w:val="18"/>
                <w:szCs w:val="18"/>
              </w:rPr>
              <w:t>Testing</w:t>
            </w:r>
            <w:r w:rsidR="00AB7320">
              <w:rPr>
                <w:sz w:val="18"/>
                <w:szCs w:val="18"/>
              </w:rPr>
              <w:t>.</w:t>
            </w:r>
          </w:p>
          <w:p w14:paraId="7670DC99" w14:textId="77ACC32E" w:rsidR="000545AF" w:rsidRPr="000566E2" w:rsidRDefault="000545AF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566E2">
              <w:rPr>
                <w:sz w:val="18"/>
                <w:szCs w:val="18"/>
              </w:rPr>
              <w:t xml:space="preserve">Having </w:t>
            </w:r>
            <w:r w:rsidR="00092798" w:rsidRPr="000566E2">
              <w:rPr>
                <w:sz w:val="18"/>
                <w:szCs w:val="18"/>
              </w:rPr>
              <w:t xml:space="preserve">good </w:t>
            </w:r>
            <w:r w:rsidRPr="000566E2">
              <w:rPr>
                <w:sz w:val="18"/>
                <w:szCs w:val="18"/>
              </w:rPr>
              <w:t>experience in Security testing</w:t>
            </w:r>
            <w:r w:rsidR="00092798" w:rsidRPr="000566E2">
              <w:rPr>
                <w:sz w:val="18"/>
                <w:szCs w:val="18"/>
              </w:rPr>
              <w:t xml:space="preserve"> with brup suite.</w:t>
            </w:r>
          </w:p>
          <w:p w14:paraId="645A1C3C" w14:textId="21822107" w:rsidR="00B54ED0" w:rsidRPr="000566E2" w:rsidRDefault="00092798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566E2">
              <w:rPr>
                <w:sz w:val="18"/>
                <w:szCs w:val="18"/>
              </w:rPr>
              <w:t xml:space="preserve">Experienced </w:t>
            </w:r>
            <w:r w:rsidR="000545AF" w:rsidRPr="000566E2">
              <w:rPr>
                <w:sz w:val="18"/>
                <w:szCs w:val="18"/>
              </w:rPr>
              <w:t>in analysis requirement and test case development</w:t>
            </w:r>
          </w:p>
          <w:p w14:paraId="3BDB2D58" w14:textId="4A05CACD" w:rsidR="000566E2" w:rsidRDefault="009A52D1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Expert </w:t>
            </w:r>
            <w:r w:rsidR="000566E2" w:rsidRPr="000566E2">
              <w:rPr>
                <w:sz w:val="18"/>
                <w:szCs w:val="18"/>
              </w:rPr>
              <w:t>in testing web-based application and mobile application</w:t>
            </w:r>
            <w:r>
              <w:rPr>
                <w:sz w:val="18"/>
                <w:szCs w:val="18"/>
              </w:rPr>
              <w:t>.</w:t>
            </w:r>
          </w:p>
          <w:p w14:paraId="7146C8A5" w14:textId="6A8CD9F2" w:rsidR="000566E2" w:rsidRDefault="000566E2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Knowledge with Appium mobile app automation testing tool.</w:t>
            </w:r>
          </w:p>
          <w:p w14:paraId="0CF2EAFA" w14:textId="4D3C2888" w:rsidR="009A52D1" w:rsidRDefault="00813F47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</w:t>
            </w:r>
            <w:r w:rsidR="000566E2">
              <w:rPr>
                <w:sz w:val="18"/>
                <w:szCs w:val="18"/>
              </w:rPr>
              <w:t xml:space="preserve"> experience in Agile, Scrum Methodology.</w:t>
            </w:r>
          </w:p>
          <w:p w14:paraId="101B4BD8" w14:textId="5B982621" w:rsidR="009A52D1" w:rsidRPr="009A52D1" w:rsidRDefault="009A52D1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Worked on Azure pipeline for management and execution of automation suite.</w:t>
            </w:r>
          </w:p>
          <w:p w14:paraId="6FD4829B" w14:textId="2026F416" w:rsidR="001B2ABD" w:rsidRDefault="004E4012" w:rsidP="00036450">
            <w:pPr>
              <w:pStyle w:val="Heading2"/>
            </w:pPr>
            <w:r>
              <w:t>Work Experience</w:t>
            </w:r>
          </w:p>
          <w:p w14:paraId="6E005497" w14:textId="7949D26E" w:rsidR="00953BFF" w:rsidRDefault="00953BFF" w:rsidP="00953BFF">
            <w:pPr>
              <w:pStyle w:val="Heading4"/>
            </w:pPr>
            <w:r>
              <w:t xml:space="preserve">QA Automation Engineer </w:t>
            </w:r>
          </w:p>
          <w:p w14:paraId="46A36167" w14:textId="3F7E875A" w:rsidR="00036450" w:rsidRDefault="00953BFF" w:rsidP="00B359E4">
            <w:pPr>
              <w:pStyle w:val="Heading4"/>
              <w:rPr>
                <w:b w:val="0"/>
                <w:bCs/>
              </w:rPr>
            </w:pPr>
            <w:r w:rsidRPr="00953BFF">
              <w:rPr>
                <w:b w:val="0"/>
                <w:bCs/>
              </w:rPr>
              <w:t xml:space="preserve">     </w:t>
            </w:r>
            <w:r w:rsidR="008B0662" w:rsidRPr="00953BFF">
              <w:rPr>
                <w:b w:val="0"/>
                <w:bCs/>
              </w:rPr>
              <w:t>Paxcom india limited</w:t>
            </w:r>
            <w:r w:rsidR="0021083F" w:rsidRPr="00953BFF">
              <w:rPr>
                <w:b w:val="0"/>
                <w:bCs/>
              </w:rPr>
              <w:t xml:space="preserve"> [ September </w:t>
            </w:r>
            <w:r w:rsidR="0067549F" w:rsidRPr="00953BFF">
              <w:rPr>
                <w:b w:val="0"/>
                <w:bCs/>
              </w:rPr>
              <w:t>2021</w:t>
            </w:r>
            <w:r w:rsidR="002155EB">
              <w:rPr>
                <w:b w:val="0"/>
                <w:bCs/>
              </w:rPr>
              <w:t xml:space="preserve"> to till now</w:t>
            </w:r>
            <w:r w:rsidR="0067549F" w:rsidRPr="00953BFF">
              <w:rPr>
                <w:b w:val="0"/>
                <w:bCs/>
              </w:rPr>
              <w:t>]</w:t>
            </w:r>
          </w:p>
          <w:p w14:paraId="34385D9A" w14:textId="77777777" w:rsidR="00953BFF" w:rsidRDefault="00953BFF" w:rsidP="00953BFF"/>
          <w:p w14:paraId="0D42C752" w14:textId="5DA166BB" w:rsidR="009E2372" w:rsidRDefault="00953BFF" w:rsidP="00953BFF">
            <w:r w:rsidRPr="00953BFF">
              <w:rPr>
                <w:b/>
                <w:bCs/>
              </w:rPr>
              <w:t>Project:</w:t>
            </w:r>
            <w:r>
              <w:t xml:space="preserve"> Finovera</w:t>
            </w:r>
            <w:r w:rsidR="000545AF">
              <w:t>.inc</w:t>
            </w:r>
          </w:p>
          <w:p w14:paraId="5035ECD4" w14:textId="77777777" w:rsidR="00943F1A" w:rsidRDefault="00943F1A" w:rsidP="00953BFF"/>
          <w:p w14:paraId="52EC932D" w14:textId="62F4024E" w:rsidR="009D4800" w:rsidRPr="009D4800" w:rsidRDefault="009D4800" w:rsidP="00953BFF">
            <w:r w:rsidRPr="009D4800">
              <w:rPr>
                <w:b/>
                <w:bCs/>
              </w:rPr>
              <w:t>Tools:</w:t>
            </w:r>
            <w:r>
              <w:rPr>
                <w:b/>
                <w:bCs/>
              </w:rPr>
              <w:t xml:space="preserve"> </w:t>
            </w:r>
            <w:r>
              <w:t xml:space="preserve">Manual Testing, </w:t>
            </w:r>
            <w:r w:rsidR="0067549F">
              <w:t>Postman,</w:t>
            </w:r>
            <w:r>
              <w:t xml:space="preserve"> and </w:t>
            </w:r>
            <w:r w:rsidR="0067549F">
              <w:t>A</w:t>
            </w:r>
            <w:r>
              <w:t>utomation</w:t>
            </w:r>
            <w:r w:rsidR="0067549F">
              <w:t xml:space="preserve"> Testing. (Selenium, cucumber, browserstack).</w:t>
            </w:r>
          </w:p>
          <w:p w14:paraId="28933DF0" w14:textId="77777777" w:rsidR="000545AF" w:rsidRPr="00953BFF" w:rsidRDefault="000545AF" w:rsidP="00953BFF"/>
          <w:p w14:paraId="32D771A7" w14:textId="66BB0FBE" w:rsidR="00036450" w:rsidRDefault="000545AF" w:rsidP="000545AF">
            <w:pPr>
              <w:rPr>
                <w:b/>
                <w:bCs/>
              </w:rPr>
            </w:pPr>
            <w:r w:rsidRPr="000545AF">
              <w:rPr>
                <w:b/>
                <w:bCs/>
              </w:rPr>
              <w:t xml:space="preserve">Roles &amp; Responsibility: </w:t>
            </w:r>
          </w:p>
          <w:p w14:paraId="349AA46C" w14:textId="175F4679" w:rsidR="000545AF" w:rsidRDefault="009D4800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Involve in i</w:t>
            </w:r>
            <w:r w:rsidR="000545AF" w:rsidRPr="000545AF">
              <w:rPr>
                <w:sz w:val="18"/>
                <w:szCs w:val="18"/>
              </w:rPr>
              <w:t xml:space="preserve">mplementation </w:t>
            </w:r>
            <w:r w:rsidR="00640296">
              <w:rPr>
                <w:sz w:val="18"/>
                <w:szCs w:val="18"/>
              </w:rPr>
              <w:t xml:space="preserve">and maintenance of </w:t>
            </w:r>
            <w:r w:rsidR="000545AF" w:rsidRPr="000545AF">
              <w:rPr>
                <w:sz w:val="18"/>
                <w:szCs w:val="18"/>
              </w:rPr>
              <w:t>scenarios for the Sanity and Regression automation suite</w:t>
            </w:r>
            <w:r w:rsidR="00640296">
              <w:rPr>
                <w:sz w:val="18"/>
                <w:szCs w:val="18"/>
              </w:rPr>
              <w:t>.</w:t>
            </w:r>
          </w:p>
          <w:p w14:paraId="745CBCD8" w14:textId="53980742" w:rsidR="00640296" w:rsidRPr="00640296" w:rsidRDefault="00640296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of new features and bug fixes and raising bug ticket.</w:t>
            </w:r>
          </w:p>
          <w:p w14:paraId="62D19856" w14:textId="01338245" w:rsidR="000545AF" w:rsidRDefault="00640296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Smoke</w:t>
            </w:r>
            <w:r w:rsidR="000545AF">
              <w:rPr>
                <w:sz w:val="18"/>
                <w:szCs w:val="18"/>
              </w:rPr>
              <w:t xml:space="preserve"> &amp; Sanity checks for the application after deployment. </w:t>
            </w:r>
          </w:p>
          <w:p w14:paraId="5C1F679A" w14:textId="5DC6322D" w:rsidR="009D4800" w:rsidRDefault="009D4800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Analyse and identify Test Case and test scenarios based on design document of the application.</w:t>
            </w:r>
          </w:p>
          <w:p w14:paraId="7660C251" w14:textId="536EC75B" w:rsidR="009D4800" w:rsidRDefault="009D4800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Attending sprint planning meeting.</w:t>
            </w:r>
          </w:p>
          <w:p w14:paraId="293D9025" w14:textId="3B02F89C" w:rsidR="009D4800" w:rsidRDefault="009D4800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Postman tool for back-end</w:t>
            </w:r>
            <w:r w:rsidR="00C5201F">
              <w:rPr>
                <w:sz w:val="18"/>
                <w:szCs w:val="18"/>
              </w:rPr>
              <w:t xml:space="preserve"> API</w:t>
            </w:r>
            <w:r>
              <w:rPr>
                <w:sz w:val="18"/>
                <w:szCs w:val="18"/>
              </w:rPr>
              <w:t xml:space="preserve"> testing.</w:t>
            </w:r>
          </w:p>
          <w:p w14:paraId="44B14AB0" w14:textId="4F7A6387" w:rsidR="0067059C" w:rsidRDefault="0067059C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on Brup suite for Security testing.</w:t>
            </w:r>
          </w:p>
          <w:p w14:paraId="25E785B5" w14:textId="77777777" w:rsidR="00943F1A" w:rsidRDefault="00943F1A" w:rsidP="00943F1A">
            <w:pPr>
              <w:rPr>
                <w:szCs w:val="18"/>
              </w:rPr>
            </w:pPr>
          </w:p>
          <w:p w14:paraId="50075507" w14:textId="4DAF043B" w:rsidR="00943F1A" w:rsidRDefault="00C5201F" w:rsidP="00323670">
            <w:pPr>
              <w:rPr>
                <w:szCs w:val="18"/>
              </w:rPr>
            </w:pPr>
            <w:r w:rsidRPr="00C5201F">
              <w:rPr>
                <w:b/>
                <w:bCs/>
                <w:szCs w:val="18"/>
              </w:rPr>
              <w:t>Project:</w:t>
            </w:r>
            <w:r>
              <w:rPr>
                <w:b/>
                <w:bCs/>
                <w:szCs w:val="18"/>
              </w:rPr>
              <w:t xml:space="preserve"> </w:t>
            </w:r>
            <w:r>
              <w:rPr>
                <w:szCs w:val="18"/>
              </w:rPr>
              <w:t>Bill Center</w:t>
            </w:r>
          </w:p>
          <w:p w14:paraId="02A2C310" w14:textId="58503E31" w:rsidR="00C5201F" w:rsidRDefault="00C5201F" w:rsidP="00323670">
            <w:pPr>
              <w:rPr>
                <w:szCs w:val="18"/>
              </w:rPr>
            </w:pPr>
            <w:r w:rsidRPr="00C5201F">
              <w:rPr>
                <w:b/>
                <w:bCs/>
                <w:szCs w:val="18"/>
              </w:rPr>
              <w:t>Tools:</w:t>
            </w:r>
            <w:r>
              <w:rPr>
                <w:b/>
                <w:bCs/>
                <w:szCs w:val="18"/>
              </w:rPr>
              <w:t xml:space="preserve"> </w:t>
            </w:r>
            <w:r>
              <w:rPr>
                <w:szCs w:val="18"/>
              </w:rPr>
              <w:t>Manual Testing</w:t>
            </w:r>
            <w:r w:rsidR="0067059C">
              <w:rPr>
                <w:szCs w:val="18"/>
              </w:rPr>
              <w:t xml:space="preserve"> and</w:t>
            </w:r>
            <w:r>
              <w:rPr>
                <w:szCs w:val="18"/>
              </w:rPr>
              <w:t xml:space="preserve"> Postman</w:t>
            </w:r>
          </w:p>
          <w:p w14:paraId="5DE6FA35" w14:textId="77777777" w:rsidR="00F87120" w:rsidRPr="00C5201F" w:rsidRDefault="00F87120" w:rsidP="00323670">
            <w:pPr>
              <w:rPr>
                <w:szCs w:val="18"/>
              </w:rPr>
            </w:pPr>
          </w:p>
          <w:p w14:paraId="67F4D991" w14:textId="64C72751" w:rsidR="00C5201F" w:rsidRPr="00C5201F" w:rsidRDefault="00C5201F" w:rsidP="00323670">
            <w:pPr>
              <w:rPr>
                <w:b/>
                <w:bCs/>
                <w:szCs w:val="18"/>
              </w:rPr>
            </w:pPr>
            <w:r w:rsidRPr="00C5201F">
              <w:rPr>
                <w:b/>
                <w:bCs/>
                <w:szCs w:val="18"/>
              </w:rPr>
              <w:t xml:space="preserve">Roles &amp; Responsibility: </w:t>
            </w:r>
          </w:p>
          <w:p w14:paraId="2AB918B0" w14:textId="044112E8" w:rsidR="00C5201F" w:rsidRPr="00C5201F" w:rsidRDefault="00C5201F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5201F">
              <w:rPr>
                <w:sz w:val="18"/>
                <w:szCs w:val="18"/>
              </w:rPr>
              <w:t>Analyse of new features and bug fixes with raising bug tickets.</w:t>
            </w:r>
          </w:p>
          <w:p w14:paraId="095ED34E" w14:textId="1467458E" w:rsidR="00C5201F" w:rsidRDefault="00C5201F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5201F">
              <w:rPr>
                <w:sz w:val="18"/>
                <w:szCs w:val="18"/>
              </w:rPr>
              <w:t>Performing Smoke, Sanity</w:t>
            </w:r>
            <w:r w:rsidR="00F87120">
              <w:rPr>
                <w:sz w:val="18"/>
                <w:szCs w:val="18"/>
              </w:rPr>
              <w:t>,</w:t>
            </w:r>
            <w:r w:rsidRPr="00C5201F">
              <w:rPr>
                <w:sz w:val="18"/>
                <w:szCs w:val="18"/>
              </w:rPr>
              <w:t xml:space="preserve"> and regression testing</w:t>
            </w:r>
            <w:r w:rsidR="00F87120">
              <w:rPr>
                <w:sz w:val="18"/>
                <w:szCs w:val="18"/>
              </w:rPr>
              <w:t>.</w:t>
            </w:r>
          </w:p>
          <w:p w14:paraId="474E62D6" w14:textId="62FF8419" w:rsidR="0067059C" w:rsidRPr="0067059C" w:rsidRDefault="00F87120" w:rsidP="009A52D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new features and bug fixes.</w:t>
            </w:r>
          </w:p>
          <w:p w14:paraId="577035C4" w14:textId="4976389F" w:rsidR="00C5201F" w:rsidRPr="00943F1A" w:rsidRDefault="00C5201F" w:rsidP="00943F1A">
            <w:pPr>
              <w:rPr>
                <w:szCs w:val="18"/>
              </w:rPr>
            </w:pPr>
          </w:p>
          <w:p w14:paraId="4AB1CCDE" w14:textId="77777777" w:rsidR="004D3011" w:rsidRDefault="004D3011" w:rsidP="00036450"/>
          <w:p w14:paraId="705021AA" w14:textId="54718C66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2531C410" w14:textId="77777777" w:rsidR="001047FF" w:rsidRDefault="001047FF" w:rsidP="000C45FF">
      <w:pPr>
        <w:tabs>
          <w:tab w:val="left" w:pos="990"/>
        </w:tabs>
      </w:pPr>
    </w:p>
    <w:p w14:paraId="234A917D" w14:textId="688B94EF" w:rsidR="00BB21BB" w:rsidRDefault="00BB21BB" w:rsidP="000C45FF">
      <w:pPr>
        <w:tabs>
          <w:tab w:val="left" w:pos="990"/>
        </w:tabs>
      </w:pPr>
    </w:p>
    <w:sectPr w:rsidR="00BB21B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E9733" w14:textId="77777777" w:rsidR="00755F73" w:rsidRDefault="00755F73" w:rsidP="000C45FF">
      <w:r>
        <w:separator/>
      </w:r>
    </w:p>
  </w:endnote>
  <w:endnote w:type="continuationSeparator" w:id="0">
    <w:p w14:paraId="4FB8ACAC" w14:textId="77777777" w:rsidR="00755F73" w:rsidRDefault="00755F7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72033" w14:textId="77777777" w:rsidR="00755F73" w:rsidRDefault="00755F73" w:rsidP="000C45FF">
      <w:r>
        <w:separator/>
      </w:r>
    </w:p>
  </w:footnote>
  <w:footnote w:type="continuationSeparator" w:id="0">
    <w:p w14:paraId="2B7596EE" w14:textId="77777777" w:rsidR="00755F73" w:rsidRDefault="00755F7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7F6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CA31D00" wp14:editId="189C80B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632040879" name="Graphic 63204087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CE6"/>
    <w:multiLevelType w:val="hybridMultilevel"/>
    <w:tmpl w:val="3A621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0853"/>
    <w:multiLevelType w:val="hybridMultilevel"/>
    <w:tmpl w:val="368C1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10967"/>
    <w:multiLevelType w:val="hybridMultilevel"/>
    <w:tmpl w:val="B6E4D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C4F37"/>
    <w:multiLevelType w:val="hybridMultilevel"/>
    <w:tmpl w:val="93AA5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B6BA3"/>
    <w:multiLevelType w:val="hybridMultilevel"/>
    <w:tmpl w:val="13B8D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50812"/>
    <w:multiLevelType w:val="hybridMultilevel"/>
    <w:tmpl w:val="999EC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94313"/>
    <w:multiLevelType w:val="hybridMultilevel"/>
    <w:tmpl w:val="C2C209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370ECF"/>
    <w:multiLevelType w:val="hybridMultilevel"/>
    <w:tmpl w:val="C0AC3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80942"/>
    <w:multiLevelType w:val="hybridMultilevel"/>
    <w:tmpl w:val="BDD65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37609"/>
    <w:multiLevelType w:val="hybridMultilevel"/>
    <w:tmpl w:val="3AB46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57948"/>
    <w:multiLevelType w:val="hybridMultilevel"/>
    <w:tmpl w:val="25E6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55124"/>
    <w:multiLevelType w:val="hybridMultilevel"/>
    <w:tmpl w:val="47C83B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42632514">
    <w:abstractNumId w:val="1"/>
  </w:num>
  <w:num w:numId="2" w16cid:durableId="348608296">
    <w:abstractNumId w:val="7"/>
  </w:num>
  <w:num w:numId="3" w16cid:durableId="1845901864">
    <w:abstractNumId w:val="10"/>
  </w:num>
  <w:num w:numId="4" w16cid:durableId="1547451234">
    <w:abstractNumId w:val="9"/>
  </w:num>
  <w:num w:numId="5" w16cid:durableId="463818397">
    <w:abstractNumId w:val="3"/>
  </w:num>
  <w:num w:numId="6" w16cid:durableId="497817090">
    <w:abstractNumId w:val="2"/>
  </w:num>
  <w:num w:numId="7" w16cid:durableId="1643777152">
    <w:abstractNumId w:val="6"/>
  </w:num>
  <w:num w:numId="8" w16cid:durableId="1592204475">
    <w:abstractNumId w:val="11"/>
  </w:num>
  <w:num w:numId="9" w16cid:durableId="439179303">
    <w:abstractNumId w:val="4"/>
  </w:num>
  <w:num w:numId="10" w16cid:durableId="278268586">
    <w:abstractNumId w:val="8"/>
  </w:num>
  <w:num w:numId="11" w16cid:durableId="950279831">
    <w:abstractNumId w:val="5"/>
  </w:num>
  <w:num w:numId="12" w16cid:durableId="61475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73"/>
    <w:rsid w:val="00036450"/>
    <w:rsid w:val="000545AF"/>
    <w:rsid w:val="000566E2"/>
    <w:rsid w:val="000839E3"/>
    <w:rsid w:val="00092798"/>
    <w:rsid w:val="00094499"/>
    <w:rsid w:val="000C45EA"/>
    <w:rsid w:val="000C45FF"/>
    <w:rsid w:val="000E3FD1"/>
    <w:rsid w:val="001047FF"/>
    <w:rsid w:val="00112054"/>
    <w:rsid w:val="001317D8"/>
    <w:rsid w:val="001525E1"/>
    <w:rsid w:val="00180329"/>
    <w:rsid w:val="00186165"/>
    <w:rsid w:val="0019001F"/>
    <w:rsid w:val="001A74A5"/>
    <w:rsid w:val="001B2ABD"/>
    <w:rsid w:val="001E0391"/>
    <w:rsid w:val="001E1759"/>
    <w:rsid w:val="001F1ECC"/>
    <w:rsid w:val="0021083F"/>
    <w:rsid w:val="002155EB"/>
    <w:rsid w:val="002400EB"/>
    <w:rsid w:val="00256CF7"/>
    <w:rsid w:val="00281FD5"/>
    <w:rsid w:val="002868CE"/>
    <w:rsid w:val="002D617D"/>
    <w:rsid w:val="002F3934"/>
    <w:rsid w:val="0030481B"/>
    <w:rsid w:val="003156FC"/>
    <w:rsid w:val="00323670"/>
    <w:rsid w:val="003254B5"/>
    <w:rsid w:val="0037121F"/>
    <w:rsid w:val="003910D8"/>
    <w:rsid w:val="003A6B7D"/>
    <w:rsid w:val="003B06CA"/>
    <w:rsid w:val="004071FC"/>
    <w:rsid w:val="00445947"/>
    <w:rsid w:val="004813B3"/>
    <w:rsid w:val="0048560F"/>
    <w:rsid w:val="00496591"/>
    <w:rsid w:val="004B545E"/>
    <w:rsid w:val="004C63E4"/>
    <w:rsid w:val="004D3011"/>
    <w:rsid w:val="004E4012"/>
    <w:rsid w:val="005262AC"/>
    <w:rsid w:val="00533B82"/>
    <w:rsid w:val="005718F6"/>
    <w:rsid w:val="005E39D5"/>
    <w:rsid w:val="00600670"/>
    <w:rsid w:val="0062123A"/>
    <w:rsid w:val="00640296"/>
    <w:rsid w:val="00646E75"/>
    <w:rsid w:val="0067059C"/>
    <w:rsid w:val="0067549F"/>
    <w:rsid w:val="006771D0"/>
    <w:rsid w:val="00715FCB"/>
    <w:rsid w:val="00743101"/>
    <w:rsid w:val="007459D0"/>
    <w:rsid w:val="00755F73"/>
    <w:rsid w:val="00764C9F"/>
    <w:rsid w:val="007775E1"/>
    <w:rsid w:val="007867A0"/>
    <w:rsid w:val="007927F5"/>
    <w:rsid w:val="00802CA0"/>
    <w:rsid w:val="00813F47"/>
    <w:rsid w:val="008B0662"/>
    <w:rsid w:val="009260CD"/>
    <w:rsid w:val="00940A66"/>
    <w:rsid w:val="00943F1A"/>
    <w:rsid w:val="00951200"/>
    <w:rsid w:val="00952C25"/>
    <w:rsid w:val="00953BFF"/>
    <w:rsid w:val="009A52D1"/>
    <w:rsid w:val="009D4800"/>
    <w:rsid w:val="009E2372"/>
    <w:rsid w:val="00A2118D"/>
    <w:rsid w:val="00AA78BC"/>
    <w:rsid w:val="00AB7320"/>
    <w:rsid w:val="00AD0A50"/>
    <w:rsid w:val="00AD76E2"/>
    <w:rsid w:val="00AF275B"/>
    <w:rsid w:val="00B20152"/>
    <w:rsid w:val="00B359E4"/>
    <w:rsid w:val="00B54ED0"/>
    <w:rsid w:val="00B57D98"/>
    <w:rsid w:val="00B70850"/>
    <w:rsid w:val="00BA0D30"/>
    <w:rsid w:val="00BB21BB"/>
    <w:rsid w:val="00BE1F30"/>
    <w:rsid w:val="00C066B6"/>
    <w:rsid w:val="00C37BA1"/>
    <w:rsid w:val="00C4674C"/>
    <w:rsid w:val="00C506CF"/>
    <w:rsid w:val="00C5201F"/>
    <w:rsid w:val="00C72BED"/>
    <w:rsid w:val="00C9578B"/>
    <w:rsid w:val="00CB0055"/>
    <w:rsid w:val="00D2522B"/>
    <w:rsid w:val="00D30B40"/>
    <w:rsid w:val="00D422DE"/>
    <w:rsid w:val="00D5459D"/>
    <w:rsid w:val="00DA1F4D"/>
    <w:rsid w:val="00DD172A"/>
    <w:rsid w:val="00E25A26"/>
    <w:rsid w:val="00E4381A"/>
    <w:rsid w:val="00E55D74"/>
    <w:rsid w:val="00F10436"/>
    <w:rsid w:val="00F231AE"/>
    <w:rsid w:val="00F60274"/>
    <w:rsid w:val="00F77FB9"/>
    <w:rsid w:val="00F87120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4AC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F10436"/>
    <w:pPr>
      <w:spacing w:after="160" w:line="259" w:lineRule="auto"/>
      <w:ind w:left="720"/>
      <w:contextualSpacing/>
    </w:pPr>
    <w:rPr>
      <w:rFonts w:eastAsiaTheme="minorHAnsi"/>
      <w:kern w:val="2"/>
      <w:sz w:val="22"/>
      <w:lang w:val="en-IN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4E4012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shutosh-behera-3936671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mas\AppData\Local\Microsoft\Office\16.0\DTS\en-IN%7bF12708F5-E958-41FF-8FCE-4435836F72F6%7d\%7bBF898D7D-CD4F-4193-9952-88CF5E61434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B28DC36B447BF86D5CA808B38B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7281A-DCB6-45D2-89CD-EEA89765EF78}"/>
      </w:docPartPr>
      <w:docPartBody>
        <w:p w:rsidR="00654FDB" w:rsidRDefault="001672A0">
          <w:pPr>
            <w:pStyle w:val="9A7B28DC36B447BF86D5CA808B38B5E3"/>
          </w:pPr>
          <w:r w:rsidRPr="00CB0055">
            <w:t>Contact</w:t>
          </w:r>
        </w:p>
      </w:docPartBody>
    </w:docPart>
    <w:docPart>
      <w:docPartPr>
        <w:name w:val="48DE0D676D5E4FD7897E3F4BAF32E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95FFA-B5DF-4B06-85E1-A05D316CFD3F}"/>
      </w:docPartPr>
      <w:docPartBody>
        <w:p w:rsidR="00654FDB" w:rsidRDefault="001672A0">
          <w:pPr>
            <w:pStyle w:val="48DE0D676D5E4FD7897E3F4BAF32EB25"/>
          </w:pPr>
          <w:r w:rsidRPr="004D3011">
            <w:t>PHONE:</w:t>
          </w:r>
        </w:p>
      </w:docPartBody>
    </w:docPart>
    <w:docPart>
      <w:docPartPr>
        <w:name w:val="0D71AA7B273D410FBDD4812DF6633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55677-9F1B-42FD-8A33-F2CD13BD050F}"/>
      </w:docPartPr>
      <w:docPartBody>
        <w:p w:rsidR="00654FDB" w:rsidRDefault="001672A0">
          <w:pPr>
            <w:pStyle w:val="0D71AA7B273D410FBDD4812DF663343F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A0"/>
    <w:rsid w:val="001672A0"/>
    <w:rsid w:val="00654FDB"/>
    <w:rsid w:val="0087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672A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7B28DC36B447BF86D5CA808B38B5E3">
    <w:name w:val="9A7B28DC36B447BF86D5CA808B38B5E3"/>
  </w:style>
  <w:style w:type="paragraph" w:customStyle="1" w:styleId="48DE0D676D5E4FD7897E3F4BAF32EB25">
    <w:name w:val="48DE0D676D5E4FD7897E3F4BAF32EB25"/>
  </w:style>
  <w:style w:type="paragraph" w:customStyle="1" w:styleId="0D71AA7B273D410FBDD4812DF663343F">
    <w:name w:val="0D71AA7B273D410FBDD4812DF663343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72A0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{BF898D7D-CD4F-4193-9952-88CF5E614344}tf00546271_win32</Template>
  <TotalTime>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2023-07-10T17:11:00Z</dcterms:created>
  <dcterms:modified xsi:type="dcterms:W3CDTF">2023-07-31T14:04:00Z</dcterms:modified>
</cp:coreProperties>
</file>